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3EA" w14:textId="450EDA7E" w:rsidR="00264923" w:rsidRDefault="00EC7DFF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0EEF6" wp14:editId="2EA1667E">
                <wp:simplePos x="0" y="0"/>
                <wp:positionH relativeFrom="column">
                  <wp:posOffset>-654050</wp:posOffset>
                </wp:positionH>
                <wp:positionV relativeFrom="paragraph">
                  <wp:posOffset>-215900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BEF6" id="Freeform 19" o:spid="_x0000_s1026" style="position:absolute;margin-left:-51.5pt;margin-top:-17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C5746" wp14:editId="74E66072">
                <wp:simplePos x="0" y="0"/>
                <wp:positionH relativeFrom="margin">
                  <wp:posOffset>3219450</wp:posOffset>
                </wp:positionH>
                <wp:positionV relativeFrom="paragraph">
                  <wp:posOffset>7578725</wp:posOffset>
                </wp:positionV>
                <wp:extent cx="3581400" cy="64135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932D" w14:textId="6172D09A" w:rsidR="00E67F9A" w:rsidRPr="00291D80" w:rsidRDefault="00E67F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C57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3.5pt;margin-top:596.75pt;width:282pt;height:5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2JN+A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" filled="f" stroked="f">
                <v:textbox>
                  <w:txbxContent>
                    <w:p w14:paraId="2146932D" w14:textId="6172D09A" w:rsidR="00E67F9A" w:rsidRPr="00291D80" w:rsidRDefault="00E67F9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BCAA1" wp14:editId="44BF3E61">
                <wp:simplePos x="0" y="0"/>
                <wp:positionH relativeFrom="column">
                  <wp:posOffset>-889000</wp:posOffset>
                </wp:positionH>
                <wp:positionV relativeFrom="paragraph">
                  <wp:posOffset>7766050</wp:posOffset>
                </wp:positionV>
                <wp:extent cx="338709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6541" w14:textId="00870CB8" w:rsidR="0022487B" w:rsidRPr="00BC0EB2" w:rsidRDefault="002248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03,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BCAA1" id="_x0000_s1027" type="#_x0000_t202" style="position:absolute;margin-left:-70pt;margin-top:611.5pt;width:266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" filled="f" stroked="f">
                <v:textbox style="mso-fit-shape-to-text:t">
                  <w:txbxContent>
                    <w:p w14:paraId="3C7E6541" w14:textId="00870CB8" w:rsidR="0022487B" w:rsidRPr="00BC0EB2" w:rsidRDefault="0022487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July 03,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F9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2BA00" wp14:editId="0827FF0C">
                <wp:simplePos x="0" y="0"/>
                <wp:positionH relativeFrom="column">
                  <wp:posOffset>-755650</wp:posOffset>
                </wp:positionH>
                <wp:positionV relativeFrom="paragraph">
                  <wp:posOffset>996950</wp:posOffset>
                </wp:positionV>
                <wp:extent cx="4146550" cy="59436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F63C" w14:textId="61E777F0" w:rsidR="00C53613" w:rsidRPr="001A7863" w:rsidRDefault="00C53613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A786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ASDFGTRE</w:t>
                            </w:r>
                          </w:p>
                          <w:p w14:paraId="07F11000" w14:textId="3BD98A7C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A35EEA" w14:textId="04954240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BA00" id="_x0000_s1028" type="#_x0000_t202" style="position:absolute;margin-left:-59.5pt;margin-top:78.5pt;width:326.5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" filled="f" stroked="f">
                <v:textbox>
                  <w:txbxContent>
                    <w:p w14:paraId="152CF63C" w14:textId="61E777F0" w:rsidR="00C53613" w:rsidRPr="001A7863" w:rsidRDefault="00C53613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A786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ASDFGTRE</w:t>
                      </w:r>
                    </w:p>
                    <w:p w14:paraId="07F11000" w14:textId="3BD98A7C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  <w:p w14:paraId="22A35EEA" w14:textId="04954240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72231">
        <w:rPr>
          <w:noProof/>
        </w:rPr>
        <w:drawing>
          <wp:anchor distT="0" distB="0" distL="114300" distR="114300" simplePos="0" relativeHeight="251664384" behindDoc="1" locked="0" layoutInCell="1" allowOverlap="1" wp14:anchorId="7EBC983C" wp14:editId="46ADBF1F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E233F" w14:textId="77777777" w:rsidR="003414D7" w:rsidRDefault="003414D7" w:rsidP="00B846AC">
      <w:pPr>
        <w:spacing w:after="0" w:line="240" w:lineRule="auto"/>
      </w:pPr>
      <w:r>
        <w:separator/>
      </w:r>
    </w:p>
  </w:endnote>
  <w:endnote w:type="continuationSeparator" w:id="0">
    <w:p w14:paraId="65AD8BDC" w14:textId="77777777" w:rsidR="003414D7" w:rsidRDefault="003414D7" w:rsidP="00B8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AE879" w14:textId="77777777" w:rsidR="003414D7" w:rsidRDefault="003414D7" w:rsidP="00B846AC">
      <w:pPr>
        <w:spacing w:after="0" w:line="240" w:lineRule="auto"/>
      </w:pPr>
      <w:r>
        <w:separator/>
      </w:r>
    </w:p>
  </w:footnote>
  <w:footnote w:type="continuationSeparator" w:id="0">
    <w:p w14:paraId="3018D7CF" w14:textId="77777777" w:rsidR="003414D7" w:rsidRDefault="003414D7" w:rsidP="00B8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DE11" w14:textId="5AB257AB" w:rsidR="00B846AC" w:rsidRDefault="00B846AC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A1484" wp14:editId="7751B3D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C390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3"/>
    <w:rsid w:val="000F5EE7"/>
    <w:rsid w:val="001A7863"/>
    <w:rsid w:val="0022487B"/>
    <w:rsid w:val="00264923"/>
    <w:rsid w:val="00291D80"/>
    <w:rsid w:val="003414D7"/>
    <w:rsid w:val="00672231"/>
    <w:rsid w:val="007706A3"/>
    <w:rsid w:val="007B1CF7"/>
    <w:rsid w:val="007B3CE8"/>
    <w:rsid w:val="00861969"/>
    <w:rsid w:val="00A429A3"/>
    <w:rsid w:val="00B83F98"/>
    <w:rsid w:val="00B846AC"/>
    <w:rsid w:val="00BC0EB2"/>
    <w:rsid w:val="00C53613"/>
    <w:rsid w:val="00E2413A"/>
    <w:rsid w:val="00E67F9A"/>
    <w:rsid w:val="00EC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00B"/>
  <w15:chartTrackingRefBased/>
  <w15:docId w15:val="{3A68DA95-1B87-4506-A1BA-E2505AB0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C"/>
  </w:style>
  <w:style w:type="paragraph" w:styleId="Footer">
    <w:name w:val="footer"/>
    <w:basedOn w:val="Normal"/>
    <w:link w:val="Foot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14</cp:revision>
  <dcterms:created xsi:type="dcterms:W3CDTF">2023-05-19T03:14:00Z</dcterms:created>
  <dcterms:modified xsi:type="dcterms:W3CDTF">2023-06-29T11:04:00Z</dcterms:modified>
  <dc:identifier/>
  <dc:language/>
</cp:coreProperties>
</file>